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1D16A" w14:textId="4E60ADB7" w:rsidR="00920701" w:rsidRDefault="008D74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A6ACA" wp14:editId="6DF51CD8">
                <wp:simplePos x="0" y="0"/>
                <wp:positionH relativeFrom="column">
                  <wp:posOffset>537882</wp:posOffset>
                </wp:positionH>
                <wp:positionV relativeFrom="paragraph">
                  <wp:posOffset>-268941</wp:posOffset>
                </wp:positionV>
                <wp:extent cx="2380130" cy="416859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130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42B546" w14:textId="79BB51D9" w:rsidR="008D7467" w:rsidRPr="00593A57" w:rsidRDefault="008D7467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593A57"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WEEKLY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A6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-21.2pt;width:187.4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" fillcolor="white [3201]" stroked="f" strokeweight=".5pt">
                <v:textbox>
                  <w:txbxContent>
                    <w:p w14:paraId="3342B546" w14:textId="79BB51D9" w:rsidR="008D7467" w:rsidRPr="00593A57" w:rsidRDefault="008D7467">
                      <w:pPr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593A57"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WEEKLY TIMESHEET</w:t>
                      </w:r>
                    </w:p>
                  </w:txbxContent>
                </v:textbox>
              </v:shape>
            </w:pict>
          </mc:Fallback>
        </mc:AlternateConten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tab/>
      </w:r>
      <w:r w:rsidR="00004626">
        <w:t xml:space="preserve"> </w:t>
      </w:r>
    </w:p>
    <w:tbl>
      <w:tblPr>
        <w:tblStyle w:val="TableGrid"/>
        <w:tblW w:w="0" w:type="auto"/>
        <w:tblInd w:w="243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404"/>
      </w:tblGrid>
      <w:tr w:rsidR="00920701" w14:paraId="137D8885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70A5CDF8" w14:textId="2145FCBC" w:rsidR="00920701" w:rsidRDefault="00920701" w:rsidP="00920701">
            <w:pPr>
              <w:jc w:val="right"/>
            </w:pPr>
            <w:r>
              <w:t>Employee Name:</w:t>
            </w:r>
          </w:p>
        </w:tc>
        <w:tc>
          <w:tcPr>
            <w:tcW w:w="4404" w:type="dxa"/>
            <w:tcBorders>
              <w:top w:val="nil"/>
            </w:tcBorders>
          </w:tcPr>
          <w:p w14:paraId="42C17A4C" w14:textId="74E42D2B" w:rsidR="00920701" w:rsidRPr="002460C3" w:rsidRDefault="00920701"/>
        </w:tc>
      </w:tr>
      <w:tr w:rsidR="00920701" w14:paraId="43AF4237" w14:textId="77777777" w:rsidTr="00920701">
        <w:trPr>
          <w:trHeight w:val="392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38BBD2E5" w14:textId="14FD8D91" w:rsidR="00920701" w:rsidRDefault="00920701" w:rsidP="00920701">
            <w:pPr>
              <w:jc w:val="right"/>
            </w:pPr>
            <w:r>
              <w:t>Week Start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51EB1C73" w14:textId="23DB8CF8" w:rsidR="00920701" w:rsidRDefault="00920701"/>
        </w:tc>
      </w:tr>
      <w:tr w:rsidR="00920701" w14:paraId="5AF6070D" w14:textId="77777777" w:rsidTr="00920701">
        <w:trPr>
          <w:trHeight w:val="364"/>
        </w:trPr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14:paraId="601FD98D" w14:textId="5E2CC246" w:rsidR="00920701" w:rsidRDefault="00920701" w:rsidP="00920701">
            <w:pPr>
              <w:jc w:val="right"/>
            </w:pPr>
            <w:r>
              <w:t>Week End Date:</w:t>
            </w:r>
          </w:p>
        </w:tc>
        <w:tc>
          <w:tcPr>
            <w:tcW w:w="4404" w:type="dxa"/>
            <w:tcBorders>
              <w:top w:val="single" w:sz="4" w:space="0" w:color="auto"/>
            </w:tcBorders>
          </w:tcPr>
          <w:p w14:paraId="358C1B09" w14:textId="18967C00" w:rsidR="00920701" w:rsidRDefault="00920701"/>
        </w:tc>
      </w:tr>
    </w:tbl>
    <w:p w14:paraId="72A8B2DB" w14:textId="103DC100" w:rsidR="00427A4F" w:rsidRDefault="00A27995"/>
    <w:tbl>
      <w:tblPr>
        <w:tblStyle w:val="TableGrid"/>
        <w:tblpPr w:leftFromText="180" w:rightFromText="180" w:vertAnchor="text" w:horzAnchor="margin" w:tblpY="109"/>
        <w:tblW w:w="14427" w:type="dxa"/>
        <w:tblLook w:val="04A0" w:firstRow="1" w:lastRow="0" w:firstColumn="1" w:lastColumn="0" w:noHBand="0" w:noVBand="1"/>
      </w:tblPr>
      <w:tblGrid>
        <w:gridCol w:w="3105"/>
        <w:gridCol w:w="1759"/>
        <w:gridCol w:w="1830"/>
        <w:gridCol w:w="1585"/>
        <w:gridCol w:w="1472"/>
        <w:gridCol w:w="1337"/>
        <w:gridCol w:w="2145"/>
        <w:gridCol w:w="1194"/>
      </w:tblGrid>
      <w:tr w:rsidR="007C1304" w14:paraId="1B2E1332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55211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Name / Address</w:t>
            </w:r>
          </w:p>
        </w:tc>
        <w:tc>
          <w:tcPr>
            <w:tcW w:w="1345" w:type="dxa"/>
            <w:vAlign w:val="bottom"/>
          </w:tcPr>
          <w:p w14:paraId="70971793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Job #</w:t>
            </w:r>
          </w:p>
        </w:tc>
        <w:tc>
          <w:tcPr>
            <w:tcW w:w="2063" w:type="dxa"/>
            <w:vAlign w:val="bottom"/>
          </w:tcPr>
          <w:p w14:paraId="6F706107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Date/Day</w:t>
            </w:r>
          </w:p>
        </w:tc>
        <w:tc>
          <w:tcPr>
            <w:tcW w:w="1617" w:type="dxa"/>
            <w:vAlign w:val="bottom"/>
          </w:tcPr>
          <w:p w14:paraId="454748D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Start Time</w:t>
            </w:r>
          </w:p>
        </w:tc>
        <w:tc>
          <w:tcPr>
            <w:tcW w:w="1704" w:type="dxa"/>
            <w:vAlign w:val="bottom"/>
          </w:tcPr>
          <w:p w14:paraId="5AC277AF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Break Out Time</w:t>
            </w:r>
          </w:p>
        </w:tc>
        <w:tc>
          <w:tcPr>
            <w:tcW w:w="1525" w:type="dxa"/>
            <w:vAlign w:val="bottom"/>
          </w:tcPr>
          <w:p w14:paraId="71766005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 xml:space="preserve">Break </w:t>
            </w:r>
            <w:proofErr w:type="gramStart"/>
            <w:r w:rsidRPr="000B5A04">
              <w:rPr>
                <w:b/>
                <w:bCs/>
                <w:sz w:val="22"/>
                <w:szCs w:val="22"/>
              </w:rPr>
              <w:t>In</w:t>
            </w:r>
            <w:proofErr w:type="gramEnd"/>
            <w:r w:rsidRPr="000B5A04">
              <w:rPr>
                <w:b/>
                <w:bCs/>
                <w:sz w:val="22"/>
                <w:szCs w:val="22"/>
              </w:rPr>
              <w:t xml:space="preserve"> Time</w:t>
            </w:r>
          </w:p>
        </w:tc>
        <w:tc>
          <w:tcPr>
            <w:tcW w:w="1078" w:type="dxa"/>
            <w:vAlign w:val="bottom"/>
          </w:tcPr>
          <w:p w14:paraId="654E8BC9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End Time</w:t>
            </w:r>
          </w:p>
        </w:tc>
        <w:tc>
          <w:tcPr>
            <w:tcW w:w="1332" w:type="dxa"/>
            <w:vAlign w:val="bottom"/>
          </w:tcPr>
          <w:p w14:paraId="1155947C" w14:textId="77777777" w:rsidR="0068511C" w:rsidRPr="000B5A04" w:rsidRDefault="0068511C" w:rsidP="0068511C">
            <w:pPr>
              <w:jc w:val="center"/>
              <w:rPr>
                <w:b/>
                <w:bCs/>
                <w:sz w:val="22"/>
                <w:szCs w:val="22"/>
              </w:rPr>
            </w:pPr>
            <w:r w:rsidRPr="000B5A04">
              <w:rPr>
                <w:b/>
                <w:bCs/>
                <w:sz w:val="22"/>
                <w:szCs w:val="22"/>
              </w:rPr>
              <w:t>Total Hours</w:t>
            </w:r>
          </w:p>
        </w:tc>
      </w:tr>
      <w:tr w:rsidR="007C1304" w14:paraId="4F1C5B53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51A316D7" w14:textId="77777777" w:rsidR="0068511C" w:rsidRPr="000B5A04" w:rsidRDefault="0068511C" w:rsidP="0068511C">
            <w:pPr>
              <w:jc w:val="center"/>
              <w:rPr>
                <w:i/>
                <w:iCs/>
                <w:sz w:val="22"/>
                <w:szCs w:val="22"/>
              </w:rPr>
            </w:pPr>
            <w:r w:rsidRPr="000B5A04">
              <w:rPr>
                <w:i/>
                <w:iCs/>
                <w:sz w:val="22"/>
                <w:szCs w:val="22"/>
              </w:rPr>
              <w:t>Example: R&amp;M Electric 1234 Job Street</w:t>
            </w:r>
          </w:p>
        </w:tc>
        <w:tc>
          <w:tcPr>
            <w:tcW w:w="1345" w:type="dxa"/>
            <w:vAlign w:val="bottom"/>
          </w:tcPr>
          <w:p w14:paraId="78B0205A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 w:rsidRPr="000B5A04">
              <w:rPr>
                <w:sz w:val="22"/>
                <w:szCs w:val="22"/>
              </w:rPr>
              <w:t>RM-123</w:t>
            </w:r>
          </w:p>
        </w:tc>
        <w:tc>
          <w:tcPr>
            <w:tcW w:w="2063" w:type="dxa"/>
            <w:vAlign w:val="bottom"/>
          </w:tcPr>
          <w:p w14:paraId="17D60C44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11/30 Fri</w:t>
            </w:r>
          </w:p>
        </w:tc>
        <w:tc>
          <w:tcPr>
            <w:tcW w:w="1617" w:type="dxa"/>
            <w:vAlign w:val="bottom"/>
          </w:tcPr>
          <w:p w14:paraId="09A15204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6:00</w:t>
            </w:r>
          </w:p>
        </w:tc>
        <w:tc>
          <w:tcPr>
            <w:tcW w:w="1704" w:type="dxa"/>
            <w:vAlign w:val="bottom"/>
          </w:tcPr>
          <w:p w14:paraId="0CD4179B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</w:t>
            </w:r>
          </w:p>
        </w:tc>
        <w:tc>
          <w:tcPr>
            <w:tcW w:w="1525" w:type="dxa"/>
            <w:vAlign w:val="bottom"/>
          </w:tcPr>
          <w:p w14:paraId="3F9A58F8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11:30</w:t>
            </w:r>
          </w:p>
        </w:tc>
        <w:tc>
          <w:tcPr>
            <w:tcW w:w="1078" w:type="dxa"/>
            <w:vAlign w:val="bottom"/>
          </w:tcPr>
          <w:p w14:paraId="1F53FCC2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2:30</w:t>
            </w:r>
          </w:p>
        </w:tc>
        <w:tc>
          <w:tcPr>
            <w:tcW w:w="1332" w:type="dxa"/>
            <w:vAlign w:val="bottom"/>
          </w:tcPr>
          <w:p w14:paraId="74147012" w14:textId="77777777" w:rsidR="0068511C" w:rsidRPr="000B5A04" w:rsidRDefault="0068511C" w:rsidP="0068511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7C1304" w14:paraId="66454862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0DE85180" w14:textId="103C8FB0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248B66E1" w14:textId="0F3A8B96" w:rsidR="0068511C" w:rsidRPr="002F0B6F" w:rsidRDefault="007C1304" w:rsidP="00685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{#</w:t>
            </w:r>
            <w:proofErr w:type="gramStart"/>
            <w:r>
              <w:rPr>
                <w:sz w:val="28"/>
                <w:szCs w:val="28"/>
              </w:rPr>
              <w:t>jobs}{</w:t>
            </w:r>
            <w:proofErr w:type="gramEnd"/>
            <w:r>
              <w:rPr>
                <w:sz w:val="28"/>
                <w:szCs w:val="28"/>
              </w:rPr>
              <w:t>jobId}</w:t>
            </w:r>
          </w:p>
        </w:tc>
        <w:tc>
          <w:tcPr>
            <w:tcW w:w="2063" w:type="dxa"/>
            <w:vAlign w:val="bottom"/>
          </w:tcPr>
          <w:p w14:paraId="12F6953E" w14:textId="21199475" w:rsidR="0068511C" w:rsidRPr="002F0B6F" w:rsidRDefault="007C1304" w:rsidP="00685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{date}</w:t>
            </w:r>
          </w:p>
        </w:tc>
        <w:tc>
          <w:tcPr>
            <w:tcW w:w="1617" w:type="dxa"/>
            <w:vAlign w:val="bottom"/>
          </w:tcPr>
          <w:p w14:paraId="18C8144A" w14:textId="20C41D6F" w:rsidR="0068511C" w:rsidRPr="002F0B6F" w:rsidRDefault="007C1304" w:rsidP="00685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startTime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1704" w:type="dxa"/>
            <w:vAlign w:val="bottom"/>
          </w:tcPr>
          <w:p w14:paraId="4EBF072A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1182BD8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5FAD099A" w14:textId="49B2B43D" w:rsidR="0068511C" w:rsidRPr="002F0B6F" w:rsidRDefault="007C1304" w:rsidP="006851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endTime</w:t>
            </w:r>
            <w:proofErr w:type="spellEnd"/>
            <w:r>
              <w:rPr>
                <w:sz w:val="28"/>
                <w:szCs w:val="28"/>
              </w:rPr>
              <w:t>}{/jobs}</w:t>
            </w:r>
          </w:p>
        </w:tc>
        <w:tc>
          <w:tcPr>
            <w:tcW w:w="1332" w:type="dxa"/>
            <w:vAlign w:val="bottom"/>
          </w:tcPr>
          <w:p w14:paraId="0C564FEF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13D79390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0AF6B92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362A2067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0929E657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27763FB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7E7649F4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1B0021F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6F247C4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65C00DA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62C28502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5044A60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74A1FC2F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0554864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16AFCDD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7177D97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1DDD89F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570267F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125BB1D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2376225A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5B7579E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44D1E357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430B4D5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23A28FB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2E705784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6DA3C5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1D49CA3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32DEABE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026F2B19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0610913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449FBF8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3F82672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08BBC18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25FBE54F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4B98C0F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3E2ED51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25B095CA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5B3566A8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7DD500D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6F8E697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4570C28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11E3E68D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6F106E7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646A8A6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664C235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11F410C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4ECB2950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2AB0213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41F7CB5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5A40D2E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03E88D6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0B85E1A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A2E2B0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48351B8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386D290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46F82B37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62FCB801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142BE551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73091DED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3FCE1491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5FF7E81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448FF6BA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61F909C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29F8C05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31D6C131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399EB3C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18628D44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17D22C3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74F8056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69F39003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3FE8B66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5DAA7C2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706A1C9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55AEE568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16BE3877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1A88E18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1040F00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264428C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1FDD795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0E85D68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3F83C88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3DB14B9F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56B49E3B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31A3AE0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6F584E48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29C0172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4944AB0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6A61008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65F347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2D6C436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2D6354B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2598909D" w14:textId="77777777" w:rsidTr="002F0B6F">
        <w:trPr>
          <w:trHeight w:val="425"/>
        </w:trPr>
        <w:tc>
          <w:tcPr>
            <w:tcW w:w="3763" w:type="dxa"/>
            <w:vAlign w:val="bottom"/>
          </w:tcPr>
          <w:p w14:paraId="6A272369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7A865526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0E7D832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001C20E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5226A27E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F34A98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125925B2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0107DC3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7C1304" w14:paraId="5C9508F1" w14:textId="77777777" w:rsidTr="002F0B6F">
        <w:trPr>
          <w:trHeight w:val="457"/>
        </w:trPr>
        <w:tc>
          <w:tcPr>
            <w:tcW w:w="3763" w:type="dxa"/>
            <w:vAlign w:val="bottom"/>
          </w:tcPr>
          <w:p w14:paraId="68F08DF5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5" w:type="dxa"/>
            <w:vAlign w:val="bottom"/>
          </w:tcPr>
          <w:p w14:paraId="6F82DAD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3" w:type="dxa"/>
            <w:vAlign w:val="bottom"/>
          </w:tcPr>
          <w:p w14:paraId="0A1147D0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7" w:type="dxa"/>
            <w:vAlign w:val="bottom"/>
          </w:tcPr>
          <w:p w14:paraId="53FCBFE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04" w:type="dxa"/>
            <w:vAlign w:val="bottom"/>
          </w:tcPr>
          <w:p w14:paraId="225B6D8B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5" w:type="dxa"/>
            <w:vAlign w:val="bottom"/>
          </w:tcPr>
          <w:p w14:paraId="288638CD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8" w:type="dxa"/>
            <w:vAlign w:val="bottom"/>
          </w:tcPr>
          <w:p w14:paraId="403DD901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2" w:type="dxa"/>
            <w:vAlign w:val="bottom"/>
          </w:tcPr>
          <w:p w14:paraId="1FBACE9C" w14:textId="77777777" w:rsidR="0068511C" w:rsidRPr="002F0B6F" w:rsidRDefault="0068511C" w:rsidP="0068511C">
            <w:pPr>
              <w:jc w:val="center"/>
              <w:rPr>
                <w:sz w:val="28"/>
                <w:szCs w:val="28"/>
              </w:rPr>
            </w:pPr>
          </w:p>
        </w:tc>
      </w:tr>
      <w:tr w:rsidR="0068511C" w14:paraId="7730EC99" w14:textId="77777777" w:rsidTr="0068511C">
        <w:trPr>
          <w:trHeight w:val="425"/>
        </w:trPr>
        <w:tc>
          <w:tcPr>
            <w:tcW w:w="8788" w:type="dxa"/>
            <w:gridSpan w:val="4"/>
            <w:vMerge w:val="restart"/>
            <w:vAlign w:val="bottom"/>
          </w:tcPr>
          <w:p w14:paraId="5C84F052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</w:p>
          <w:p w14:paraId="730473C5" w14:textId="77777777" w:rsidR="0068511C" w:rsidRPr="00593A57" w:rsidRDefault="0068511C" w:rsidP="0068511C">
            <w:pPr>
              <w:jc w:val="center"/>
              <w:rPr>
                <w:b/>
                <w:bCs/>
              </w:rPr>
            </w:pPr>
            <w:r w:rsidRPr="00593A57">
              <w:rPr>
                <w:b/>
                <w:bCs/>
                <w:i/>
                <w:iCs/>
              </w:rPr>
              <w:t>By signing this timesheet, I certify that above is an accurate reflection of all hours worked and not worked during the indicated time period</w:t>
            </w:r>
            <w:r w:rsidRPr="00593A57">
              <w:rPr>
                <w:b/>
                <w:bCs/>
              </w:rPr>
              <w:t>.</w:t>
            </w:r>
          </w:p>
        </w:tc>
        <w:tc>
          <w:tcPr>
            <w:tcW w:w="4307" w:type="dxa"/>
            <w:gridSpan w:val="3"/>
            <w:vAlign w:val="bottom"/>
          </w:tcPr>
          <w:p w14:paraId="0CDA41AF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REGULAR HOURS</w:t>
            </w:r>
          </w:p>
        </w:tc>
        <w:tc>
          <w:tcPr>
            <w:tcW w:w="1332" w:type="dxa"/>
            <w:vAlign w:val="bottom"/>
          </w:tcPr>
          <w:p w14:paraId="2C168674" w14:textId="77777777" w:rsidR="0068511C" w:rsidRDefault="0068511C" w:rsidP="0068511C">
            <w:pPr>
              <w:jc w:val="center"/>
            </w:pPr>
          </w:p>
        </w:tc>
      </w:tr>
      <w:tr w:rsidR="0068511C" w14:paraId="388B2D6C" w14:textId="77777777" w:rsidTr="0068511C">
        <w:trPr>
          <w:trHeight w:val="457"/>
        </w:trPr>
        <w:tc>
          <w:tcPr>
            <w:tcW w:w="8788" w:type="dxa"/>
            <w:gridSpan w:val="4"/>
            <w:vMerge/>
            <w:vAlign w:val="bottom"/>
          </w:tcPr>
          <w:p w14:paraId="2AF1AF55" w14:textId="77777777" w:rsidR="0068511C" w:rsidRDefault="0068511C" w:rsidP="0068511C">
            <w:pPr>
              <w:jc w:val="center"/>
            </w:pPr>
          </w:p>
        </w:tc>
        <w:tc>
          <w:tcPr>
            <w:tcW w:w="4307" w:type="dxa"/>
            <w:gridSpan w:val="3"/>
            <w:vAlign w:val="bottom"/>
          </w:tcPr>
          <w:p w14:paraId="14E00C33" w14:textId="77777777" w:rsidR="0068511C" w:rsidRPr="00593A57" w:rsidRDefault="0068511C" w:rsidP="0068511C">
            <w:pPr>
              <w:jc w:val="right"/>
              <w:rPr>
                <w:b/>
                <w:bCs/>
              </w:rPr>
            </w:pPr>
            <w:r w:rsidRPr="00593A57">
              <w:rPr>
                <w:b/>
                <w:bCs/>
              </w:rPr>
              <w:t>TOTAL OF HOURS</w:t>
            </w:r>
          </w:p>
        </w:tc>
        <w:tc>
          <w:tcPr>
            <w:tcW w:w="1332" w:type="dxa"/>
            <w:vAlign w:val="bottom"/>
          </w:tcPr>
          <w:p w14:paraId="7240BC78" w14:textId="77777777" w:rsidR="0068511C" w:rsidRDefault="0068511C" w:rsidP="0068511C">
            <w:pPr>
              <w:jc w:val="center"/>
            </w:pPr>
          </w:p>
        </w:tc>
      </w:tr>
    </w:tbl>
    <w:p w14:paraId="0D04C64C" w14:textId="1422677E" w:rsidR="000E46EE" w:rsidRDefault="000E46EE"/>
    <w:tbl>
      <w:tblPr>
        <w:tblStyle w:val="TableGrid"/>
        <w:tblpPr w:leftFromText="180" w:rightFromText="180" w:vertAnchor="text" w:horzAnchor="page" w:tblpX="2225" w:tblpY="-54"/>
        <w:tblW w:w="9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6791"/>
      </w:tblGrid>
      <w:tr w:rsidR="002F0B6F" w14:paraId="7D4C8FB9" w14:textId="77777777" w:rsidTr="002F0B6F">
        <w:trPr>
          <w:trHeight w:val="499"/>
        </w:trPr>
        <w:tc>
          <w:tcPr>
            <w:tcW w:w="2301" w:type="dxa"/>
            <w:vAlign w:val="center"/>
          </w:tcPr>
          <w:p w14:paraId="238C494C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lastRenderedPageBreak/>
              <w:t>Employee Signature:</w:t>
            </w:r>
          </w:p>
        </w:tc>
        <w:tc>
          <w:tcPr>
            <w:tcW w:w="6791" w:type="dxa"/>
            <w:tcBorders>
              <w:bottom w:val="single" w:sz="4" w:space="0" w:color="auto"/>
            </w:tcBorders>
          </w:tcPr>
          <w:p w14:paraId="57E4BDA7" w14:textId="754925AE" w:rsidR="002F0B6F" w:rsidRDefault="002F0B6F" w:rsidP="002F0B6F"/>
        </w:tc>
      </w:tr>
      <w:tr w:rsidR="002F0B6F" w14:paraId="14005BEB" w14:textId="77777777" w:rsidTr="002F0B6F">
        <w:trPr>
          <w:trHeight w:val="535"/>
        </w:trPr>
        <w:tc>
          <w:tcPr>
            <w:tcW w:w="2301" w:type="dxa"/>
            <w:vAlign w:val="center"/>
          </w:tcPr>
          <w:p w14:paraId="7D32A729" w14:textId="77777777" w:rsidR="002F0B6F" w:rsidRPr="002F0B6F" w:rsidRDefault="002F0B6F" w:rsidP="002F0B6F">
            <w:pPr>
              <w:jc w:val="right"/>
              <w:rPr>
                <w:sz w:val="22"/>
                <w:szCs w:val="22"/>
              </w:rPr>
            </w:pPr>
            <w:r w:rsidRPr="002F0B6F">
              <w:rPr>
                <w:sz w:val="22"/>
                <w:szCs w:val="22"/>
              </w:rPr>
              <w:t>Date:</w:t>
            </w:r>
          </w:p>
        </w:tc>
        <w:tc>
          <w:tcPr>
            <w:tcW w:w="6791" w:type="dxa"/>
            <w:tcBorders>
              <w:top w:val="single" w:sz="4" w:space="0" w:color="auto"/>
              <w:bottom w:val="single" w:sz="4" w:space="0" w:color="auto"/>
            </w:tcBorders>
          </w:tcPr>
          <w:p w14:paraId="1B43D2F2" w14:textId="77777777" w:rsidR="002F0B6F" w:rsidRDefault="002F0B6F" w:rsidP="002F0B6F"/>
        </w:tc>
      </w:tr>
    </w:tbl>
    <w:p w14:paraId="06E900EE" w14:textId="33D55EC3" w:rsidR="00593A57" w:rsidRDefault="00593A57"/>
    <w:p w14:paraId="7818AB64" w14:textId="77777777" w:rsidR="00593A57" w:rsidRDefault="00593A57"/>
    <w:p w14:paraId="383A6D44" w14:textId="77777777" w:rsidR="00593A57" w:rsidRDefault="00593A57"/>
    <w:p w14:paraId="70650C29" w14:textId="77777777" w:rsidR="00593A57" w:rsidRDefault="00593A57"/>
    <w:sectPr w:rsidR="00593A57" w:rsidSect="0068511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1DAA2" w14:textId="77777777" w:rsidR="00A27995" w:rsidRDefault="00A27995" w:rsidP="00593A57">
      <w:r>
        <w:separator/>
      </w:r>
    </w:p>
  </w:endnote>
  <w:endnote w:type="continuationSeparator" w:id="0">
    <w:p w14:paraId="47338EE8" w14:textId="77777777" w:rsidR="00A27995" w:rsidRDefault="00A27995" w:rsidP="0059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4100E" w14:textId="77777777" w:rsidR="00A27995" w:rsidRDefault="00A27995" w:rsidP="00593A57">
      <w:r>
        <w:separator/>
      </w:r>
    </w:p>
  </w:footnote>
  <w:footnote w:type="continuationSeparator" w:id="0">
    <w:p w14:paraId="5E6107A3" w14:textId="77777777" w:rsidR="00A27995" w:rsidRDefault="00A27995" w:rsidP="00593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67"/>
    <w:rsid w:val="00004626"/>
    <w:rsid w:val="000B5A04"/>
    <w:rsid w:val="000E46EE"/>
    <w:rsid w:val="00145283"/>
    <w:rsid w:val="002460C3"/>
    <w:rsid w:val="002D6328"/>
    <w:rsid w:val="002F0B6F"/>
    <w:rsid w:val="00337D04"/>
    <w:rsid w:val="00437E28"/>
    <w:rsid w:val="00572803"/>
    <w:rsid w:val="00593A57"/>
    <w:rsid w:val="0068511C"/>
    <w:rsid w:val="007C1304"/>
    <w:rsid w:val="008D7467"/>
    <w:rsid w:val="00920701"/>
    <w:rsid w:val="00A27995"/>
    <w:rsid w:val="00B21540"/>
    <w:rsid w:val="00DA0E99"/>
    <w:rsid w:val="00EA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4FD5"/>
  <w15:chartTrackingRefBased/>
  <w15:docId w15:val="{DC4CBC9D-C714-494A-B99C-81F8ADD1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A57"/>
  </w:style>
  <w:style w:type="paragraph" w:styleId="Footer">
    <w:name w:val="footer"/>
    <w:basedOn w:val="Normal"/>
    <w:link w:val="FooterChar"/>
    <w:uiPriority w:val="99"/>
    <w:unhideWhenUsed/>
    <w:rsid w:val="00593A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2FF422-3192-FD47-9E9B-BCF2163DF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 Stepanenko</dc:creator>
  <cp:keywords/>
  <dc:description/>
  <cp:lastModifiedBy>Petro Stepanenko</cp:lastModifiedBy>
  <cp:revision>3</cp:revision>
  <dcterms:created xsi:type="dcterms:W3CDTF">2024-09-19T03:20:00Z</dcterms:created>
  <dcterms:modified xsi:type="dcterms:W3CDTF">2024-09-20T01:12:00Z</dcterms:modified>
</cp:coreProperties>
</file>